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1ACB" w14:textId="7A182072" w:rsidR="00C338AA" w:rsidRDefault="00C338AA"/>
    <w:p w14:paraId="4EBC6E1E" w14:textId="2F0A8687" w:rsidR="00935B11" w:rsidRPr="00DA5460" w:rsidRDefault="00935B11" w:rsidP="00935B11">
      <w:pPr>
        <w:spacing w:after="120"/>
        <w:rPr>
          <w:b/>
          <w:bCs/>
          <w:u w:val="single"/>
        </w:rPr>
      </w:pPr>
      <w:r w:rsidRPr="00DA5460">
        <w:rPr>
          <w:b/>
          <w:bCs/>
          <w:u w:val="single"/>
        </w:rPr>
        <w:t>Reporting system,</w:t>
      </w:r>
    </w:p>
    <w:p w14:paraId="6048330F" w14:textId="6A96FB59" w:rsidR="00636F1F" w:rsidRDefault="00636F1F" w:rsidP="00935B11">
      <w:pPr>
        <w:spacing w:after="120"/>
      </w:pPr>
      <w:r>
        <w:t>As always this is an ever-evolving tool as more and more people get involve reviewing information</w:t>
      </w:r>
    </w:p>
    <w:p w14:paraId="7F2C7ED1" w14:textId="4CDBBA4A" w:rsidR="00F01CCB" w:rsidRDefault="00F01CCB" w:rsidP="00E1224A">
      <w:pPr>
        <w:spacing w:after="120"/>
        <w:ind w:firstLine="360"/>
      </w:pPr>
      <w:r>
        <w:t>Features:</w:t>
      </w:r>
    </w:p>
    <w:p w14:paraId="29A28A4A" w14:textId="77777777" w:rsidR="00F01CCB" w:rsidRDefault="00F01CCB" w:rsidP="00F01CCB">
      <w:pPr>
        <w:pStyle w:val="ListParagraph"/>
        <w:numPr>
          <w:ilvl w:val="0"/>
          <w:numId w:val="1"/>
        </w:numPr>
        <w:spacing w:after="120"/>
      </w:pPr>
      <w:r>
        <w:t xml:space="preserve">Costs </w:t>
      </w:r>
    </w:p>
    <w:p w14:paraId="34C8E8EC" w14:textId="77777777" w:rsidR="00F01CCB" w:rsidRDefault="00F01CCB" w:rsidP="00F01CCB">
      <w:pPr>
        <w:pStyle w:val="ListParagraph"/>
        <w:numPr>
          <w:ilvl w:val="0"/>
          <w:numId w:val="1"/>
        </w:numPr>
        <w:spacing w:after="120"/>
      </w:pPr>
      <w:r>
        <w:t>Usage</w:t>
      </w:r>
    </w:p>
    <w:p w14:paraId="587C6420" w14:textId="746FE296" w:rsidR="00F01CCB" w:rsidRDefault="00F619E9" w:rsidP="00F01CCB">
      <w:pPr>
        <w:pStyle w:val="ListParagraph"/>
        <w:numPr>
          <w:ilvl w:val="0"/>
          <w:numId w:val="1"/>
        </w:numPr>
        <w:spacing w:after="120"/>
      </w:pPr>
      <w:r>
        <w:t>Deviations</w:t>
      </w:r>
    </w:p>
    <w:p w14:paraId="70074604" w14:textId="2021F430" w:rsidR="00F619E9" w:rsidRDefault="00F619E9" w:rsidP="00F01CCB">
      <w:pPr>
        <w:pStyle w:val="ListParagraph"/>
        <w:numPr>
          <w:ilvl w:val="0"/>
          <w:numId w:val="1"/>
        </w:numPr>
        <w:spacing w:after="120"/>
      </w:pPr>
      <w:r>
        <w:t>Active CIPs</w:t>
      </w:r>
    </w:p>
    <w:p w14:paraId="5BA6E829" w14:textId="10990B37" w:rsidR="00F01CCB" w:rsidRDefault="00F01CCB" w:rsidP="00F01CCB">
      <w:pPr>
        <w:pStyle w:val="ListParagraph"/>
        <w:numPr>
          <w:ilvl w:val="0"/>
          <w:numId w:val="1"/>
        </w:numPr>
        <w:spacing w:after="120"/>
      </w:pPr>
      <w:r>
        <w:t>Steps charts</w:t>
      </w:r>
    </w:p>
    <w:p w14:paraId="1A610F00" w14:textId="41981A9F" w:rsidR="00E1224A" w:rsidRDefault="00E1224A" w:rsidP="00E1224A">
      <w:pPr>
        <w:pStyle w:val="ListParagraph"/>
        <w:numPr>
          <w:ilvl w:val="0"/>
          <w:numId w:val="1"/>
        </w:numPr>
        <w:spacing w:after="120"/>
      </w:pPr>
      <w:r>
        <w:t>Notifications</w:t>
      </w:r>
      <w:r w:rsidR="008B33A6">
        <w:t>, email, text, radio</w:t>
      </w:r>
    </w:p>
    <w:p w14:paraId="01B9F7CF" w14:textId="035483C4" w:rsidR="00F619E9" w:rsidRDefault="00F619E9" w:rsidP="00E1224A">
      <w:pPr>
        <w:pStyle w:val="ListParagraph"/>
        <w:numPr>
          <w:ilvl w:val="0"/>
          <w:numId w:val="1"/>
        </w:numPr>
        <w:spacing w:after="120"/>
      </w:pPr>
      <w:r>
        <w:t>Inventory</w:t>
      </w:r>
    </w:p>
    <w:p w14:paraId="5C4F9FA3" w14:textId="626E3E36" w:rsidR="00F619E9" w:rsidRDefault="00F619E9" w:rsidP="00E1224A">
      <w:pPr>
        <w:pStyle w:val="ListParagraph"/>
        <w:numPr>
          <w:ilvl w:val="0"/>
          <w:numId w:val="1"/>
        </w:numPr>
        <w:spacing w:after="120"/>
      </w:pPr>
      <w:r>
        <w:t>Days of Supply</w:t>
      </w:r>
    </w:p>
    <w:p w14:paraId="38250104" w14:textId="1BA7EB19" w:rsidR="002A4E47" w:rsidRDefault="00016C85" w:rsidP="00935B11">
      <w:pPr>
        <w:spacing w:after="120"/>
      </w:pPr>
      <w:r>
        <w:t xml:space="preserve">User interface </w:t>
      </w:r>
      <w:r w:rsidR="00C06696">
        <w:t xml:space="preserve">will be updated with </w:t>
      </w:r>
      <w:r w:rsidR="009261DE">
        <w:t xml:space="preserve">real time </w:t>
      </w:r>
      <w:r w:rsidR="00C06696">
        <w:t xml:space="preserve">data providing the Historian </w:t>
      </w:r>
      <w:r w:rsidR="00F01CCB">
        <w:t>sending</w:t>
      </w:r>
    </w:p>
    <w:p w14:paraId="33234421" w14:textId="3B121119" w:rsidR="00A24885" w:rsidRDefault="00E15EA5" w:rsidP="00935B11">
      <w:pPr>
        <w:spacing w:after="120"/>
      </w:pPr>
      <w:r>
        <w:t xml:space="preserve">Archive data </w:t>
      </w:r>
      <w:r w:rsidR="00AF225C">
        <w:t xml:space="preserve">and reports </w:t>
      </w:r>
      <w:r>
        <w:t>for audits</w:t>
      </w:r>
    </w:p>
    <w:p w14:paraId="03AA1425" w14:textId="008D5F1B" w:rsidR="00253AEC" w:rsidRDefault="00253AEC" w:rsidP="00935B11">
      <w:pPr>
        <w:spacing w:after="120"/>
      </w:pPr>
      <w:r>
        <w:t xml:space="preserve">System can </w:t>
      </w:r>
      <w:r w:rsidR="00AF225C">
        <w:t>a</w:t>
      </w:r>
      <w:r>
        <w:t>ssociat</w:t>
      </w:r>
      <w:r w:rsidR="00AF225C">
        <w:t>e</w:t>
      </w:r>
      <w:r>
        <w:t xml:space="preserve"> the cleaning cycles before and after each product run. </w:t>
      </w:r>
      <w:r w:rsidR="001B3AD9">
        <w:t>The information for the product run could be batch ID, equipment used, and th</w:t>
      </w:r>
      <w:r>
        <w:t xml:space="preserve">is can be a manual input </w:t>
      </w:r>
      <w:r w:rsidR="001B3AD9">
        <w:t>by</w:t>
      </w:r>
      <w:r>
        <w:t xml:space="preserve"> plant personnel or if made available electronically through a spreadsheet or table can be imported</w:t>
      </w:r>
      <w:r w:rsidR="001B3AD9">
        <w:t xml:space="preserve">. The system </w:t>
      </w:r>
      <w:r w:rsidR="003C1613">
        <w:t>could</w:t>
      </w:r>
      <w:r w:rsidR="001B3AD9">
        <w:t xml:space="preserve"> </w:t>
      </w:r>
      <w:r w:rsidR="003C1613">
        <w:t xml:space="preserve">report </w:t>
      </w:r>
      <w:r w:rsidR="001B3AD9">
        <w:t>the before and after cleanings based on equipment, date, and time. The search function then allows should there be a product issue to easily produce the cleaning records on both sides of manufacturing for all equipment involved in the process.</w:t>
      </w:r>
    </w:p>
    <w:p w14:paraId="4957A43F" w14:textId="6EB5C76F" w:rsidR="00E15EA5" w:rsidRDefault="00163FAB" w:rsidP="00935B11">
      <w:pPr>
        <w:spacing w:after="120"/>
      </w:pPr>
      <w:r>
        <w:t>Can help reduce downtime by sending emails, text messages to key plant personnel to respond to system(s) issues. The issue(s) can be</w:t>
      </w:r>
      <w:r w:rsidR="00E15EA5">
        <w:t xml:space="preserve"> actual</w:t>
      </w:r>
      <w:r>
        <w:t xml:space="preserve"> alarms</w:t>
      </w:r>
      <w:r w:rsidR="00636F1F">
        <w:t xml:space="preserve"> and failures</w:t>
      </w:r>
      <w:r>
        <w:t xml:space="preserve"> provided by Historian</w:t>
      </w:r>
      <w:r w:rsidR="00636F1F">
        <w:t>, escalated as needed if the faults are not cleared.</w:t>
      </w:r>
      <w:r>
        <w:t xml:space="preserve"> </w:t>
      </w:r>
    </w:p>
    <w:p w14:paraId="1A99DC50" w14:textId="43925062" w:rsidR="00532AFC" w:rsidRDefault="00DA5460" w:rsidP="00935B11">
      <w:pPr>
        <w:spacing w:after="120"/>
      </w:pPr>
      <w:r>
        <w:t xml:space="preserve">With sending emails or text messages </w:t>
      </w:r>
      <w:r w:rsidR="00E15EA5">
        <w:t>a table can be made available for items not necessarily an alarm but requiring investigation</w:t>
      </w:r>
      <w:r w:rsidR="00163FAB">
        <w:t xml:space="preserve"> other </w:t>
      </w:r>
      <w:r w:rsidR="00E15EA5">
        <w:t xml:space="preserve">circumstances such as delay to </w:t>
      </w:r>
      <w:r w:rsidR="00F01CCB">
        <w:t>temperature;</w:t>
      </w:r>
      <w:r w:rsidR="00E15EA5">
        <w:t xml:space="preserve"> conductivity hold active for too long</w:t>
      </w:r>
      <w:r>
        <w:t xml:space="preserve">. </w:t>
      </w:r>
      <w:r w:rsidR="00253AEC">
        <w:t>Minor changes adding / removing notifications would be part of the monthly fee. Customer will have a user screen to maintain setpoints and email / text messages addresses for notifications.</w:t>
      </w:r>
    </w:p>
    <w:p w14:paraId="296994C1" w14:textId="122B446A" w:rsidR="0015157E" w:rsidRDefault="00DB7293" w:rsidP="0015157E">
      <w:pPr>
        <w:spacing w:after="120"/>
      </w:pPr>
      <w:r>
        <w:t>Application is n</w:t>
      </w:r>
      <w:r w:rsidR="0015157E">
        <w:t xml:space="preserve">ot licensed per user, </w:t>
      </w:r>
      <w:r>
        <w:t xml:space="preserve">it is </w:t>
      </w:r>
      <w:r w:rsidR="0015157E">
        <w:t>licensed per plant</w:t>
      </w:r>
    </w:p>
    <w:p w14:paraId="0E378579" w14:textId="1AE13B5F" w:rsidR="00BA2E9A" w:rsidRDefault="00BA2E9A" w:rsidP="00BA2E9A">
      <w:pPr>
        <w:spacing w:after="120"/>
      </w:pPr>
      <w:r>
        <w:t>Application uses two factor authentication</w:t>
      </w:r>
    </w:p>
    <w:p w14:paraId="49B5ECBD" w14:textId="036DF132" w:rsidR="00DB7293" w:rsidRDefault="00935B11" w:rsidP="00935B11">
      <w:pPr>
        <w:spacing w:after="120"/>
      </w:pPr>
      <w:r>
        <w:t xml:space="preserve">Web based requiring </w:t>
      </w:r>
      <w:r w:rsidR="00532AFC">
        <w:t xml:space="preserve">no </w:t>
      </w:r>
      <w:r>
        <w:t>software to be installed on desktops</w:t>
      </w:r>
      <w:r w:rsidR="00DB7293">
        <w:t>.</w:t>
      </w:r>
      <w:r w:rsidR="00A56FDA">
        <w:t xml:space="preserve"> A</w:t>
      </w:r>
      <w:r w:rsidR="00DB7293">
        <w:t>llow</w:t>
      </w:r>
      <w:r w:rsidR="00BA2E9A">
        <w:t>s</w:t>
      </w:r>
      <w:r w:rsidR="00DB7293">
        <w:t xml:space="preserve"> viewing on multiple type of devices</w:t>
      </w:r>
    </w:p>
    <w:p w14:paraId="0E9FC8FF" w14:textId="398DBBB2" w:rsidR="0015157E" w:rsidRDefault="0015157E" w:rsidP="00935B11">
      <w:pPr>
        <w:spacing w:after="120"/>
      </w:pPr>
      <w:r>
        <w:t>Monthly support fee covers</w:t>
      </w:r>
      <w:r w:rsidR="005D7844">
        <w:t xml:space="preserve"> during the time allocated</w:t>
      </w:r>
      <w:r>
        <w:t xml:space="preserve"> </w:t>
      </w:r>
      <w:r w:rsidR="00163FAB">
        <w:t>monitoring</w:t>
      </w:r>
      <w:r w:rsidR="005D7844">
        <w:t xml:space="preserve"> hosted system for things out of </w:t>
      </w:r>
      <w:r w:rsidR="00B1752C">
        <w:t>normal</w:t>
      </w:r>
      <w:r w:rsidR="005D7844">
        <w:t xml:space="preserve"> circumstances. Update user interfaces should there be changes or updates to information be provided by Historian</w:t>
      </w:r>
    </w:p>
    <w:p w14:paraId="24023F71" w14:textId="27BA0ABA" w:rsidR="002A4E47" w:rsidRDefault="002A4E47" w:rsidP="00935B11">
      <w:pPr>
        <w:spacing w:after="120"/>
      </w:pPr>
      <w:r>
        <w:t>Remotely hosted currently on Amazon Web Services (AWS)</w:t>
      </w:r>
    </w:p>
    <w:p w14:paraId="273A375F" w14:textId="4669F3BE" w:rsidR="00C57483" w:rsidRDefault="00C57483" w:rsidP="00935B11">
      <w:pPr>
        <w:spacing w:after="120"/>
      </w:pPr>
      <w:r>
        <w:t>On AWS we create web server(s) and a database server. The web and database servers communicate on an internal network, not exposed to the public.</w:t>
      </w:r>
    </w:p>
    <w:p w14:paraId="1C930A22" w14:textId="4EB0E103" w:rsidR="00C57483" w:rsidRDefault="00C57483" w:rsidP="00935B11">
      <w:pPr>
        <w:spacing w:after="120"/>
      </w:pPr>
      <w:r>
        <w:t xml:space="preserve">In addition to </w:t>
      </w:r>
      <w:r w:rsidR="00EC44CF">
        <w:t xml:space="preserve">these </w:t>
      </w:r>
      <w:r>
        <w:t>we create a virtual load balancer. The Load balancer does not keep any information on it (</w:t>
      </w:r>
      <w:r w:rsidR="00EC44CF">
        <w:t xml:space="preserve">as it’s </w:t>
      </w:r>
      <w:r>
        <w:t xml:space="preserve">not a server) and is used </w:t>
      </w:r>
      <w:r w:rsidR="00EC44CF">
        <w:t xml:space="preserve">as </w:t>
      </w:r>
      <w:r>
        <w:t>to “listen” for th</w:t>
      </w:r>
      <w:r w:rsidR="00EC44CF">
        <w:t>e http and interact with one of the web servers.</w:t>
      </w:r>
    </w:p>
    <w:p w14:paraId="72B51B4F" w14:textId="28E5A322" w:rsidR="00636F1F" w:rsidRDefault="00636F1F" w:rsidP="00935B11">
      <w:pPr>
        <w:spacing w:after="120"/>
      </w:pPr>
    </w:p>
    <w:p w14:paraId="0CB00587" w14:textId="4D326FCB" w:rsidR="00636F1F" w:rsidRDefault="00636F1F" w:rsidP="00935B11">
      <w:pPr>
        <w:spacing w:after="120"/>
      </w:pPr>
    </w:p>
    <w:p w14:paraId="22F797C3" w14:textId="77777777" w:rsidR="00821F5B" w:rsidRDefault="00821F5B" w:rsidP="00935B11">
      <w:pPr>
        <w:spacing w:after="120"/>
      </w:pPr>
    </w:p>
    <w:p w14:paraId="00302D65" w14:textId="1B92F44D" w:rsidR="00636F1F" w:rsidRDefault="00636F1F" w:rsidP="00935B11">
      <w:pPr>
        <w:spacing w:after="120"/>
      </w:pPr>
    </w:p>
    <w:p w14:paraId="280FD3AA" w14:textId="69E373B5" w:rsidR="009F4CBE" w:rsidRDefault="00426C40" w:rsidP="00935B11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6BE689" wp14:editId="590799D0">
                <wp:simplePos x="0" y="0"/>
                <wp:positionH relativeFrom="column">
                  <wp:posOffset>3979545</wp:posOffset>
                </wp:positionH>
                <wp:positionV relativeFrom="paragraph">
                  <wp:posOffset>3683318</wp:posOffset>
                </wp:positionV>
                <wp:extent cx="14288" cy="1463040"/>
                <wp:effectExtent l="57150" t="0" r="6223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463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7E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3.35pt;margin-top:290.05pt;width:1.15pt;height:115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" strokecolor="#c00000">
                <v:stroke endarrow="block"/>
              </v:shape>
            </w:pict>
          </mc:Fallback>
        </mc:AlternateContent>
      </w:r>
      <w:r w:rsidR="000551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33B49" wp14:editId="55DAD8CB">
                <wp:simplePos x="0" y="0"/>
                <wp:positionH relativeFrom="column">
                  <wp:posOffset>3413389</wp:posOffset>
                </wp:positionH>
                <wp:positionV relativeFrom="paragraph">
                  <wp:posOffset>5147945</wp:posOffset>
                </wp:positionV>
                <wp:extent cx="2019300" cy="80645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01110" w14:textId="52079F1A" w:rsidR="00020A36" w:rsidRDefault="00020A36" w:rsidP="00020A36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On premises radio transmitter</w:t>
                            </w:r>
                          </w:p>
                          <w:p w14:paraId="561B5233" w14:textId="3F09AF7B" w:rsidR="00020A36" w:rsidRDefault="00020A36" w:rsidP="00020A36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Audio messages based on PLC faults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033B49" id="Rectangle: Rounded Corners 1" o:spid="_x0000_s1026" style="position:absolute;left:0;text-align:left;margin-left:268.75pt;margin-top:405.35pt;width:159pt;height:63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" fillcolor="#4f81bd [3204]" strokecolor="#243f60 [1604]" strokeweight="2pt">
                <v:textbox>
                  <w:txbxContent>
                    <w:p w14:paraId="12801110" w14:textId="52079F1A" w:rsidR="00020A36" w:rsidRDefault="00020A36" w:rsidP="00020A36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On premises radio transmitter</w:t>
                      </w:r>
                    </w:p>
                    <w:p w14:paraId="561B5233" w14:textId="3F09AF7B" w:rsidR="00020A36" w:rsidRDefault="00020A36" w:rsidP="00020A36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Audio messages based on PLC faults</w:t>
                      </w:r>
                    </w:p>
                  </w:txbxContent>
                </v:textbox>
              </v:roundrect>
            </w:pict>
          </mc:Fallback>
        </mc:AlternateContent>
      </w:r>
      <w:r w:rsidR="0005514C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A697F" wp14:editId="4FAF7D04">
                <wp:simplePos x="0" y="0"/>
                <wp:positionH relativeFrom="column">
                  <wp:posOffset>2101159</wp:posOffset>
                </wp:positionH>
                <wp:positionV relativeFrom="paragraph">
                  <wp:posOffset>3706495</wp:posOffset>
                </wp:positionV>
                <wp:extent cx="0" cy="346710"/>
                <wp:effectExtent l="76200" t="38100" r="57150" b="15240"/>
                <wp:wrapNone/>
                <wp:docPr id="109" name="Straight Arrow Connector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A974C7-8E4F-EBB2-2BF3-8CB692A8CC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67B7" id="Straight Arrow Connector 108" o:spid="_x0000_s1026" type="#_x0000_t32" style="position:absolute;margin-left:165.45pt;margin-top:291.85pt;width:0;height:27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" strokecolor="#c00000">
                <v:stroke endarrow="block"/>
                <o:lock v:ext="edit" shapetype="f"/>
              </v:shape>
            </w:pict>
          </mc:Fallback>
        </mc:AlternateContent>
      </w:r>
      <w:r w:rsidR="0005514C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C705B" wp14:editId="5568E360">
                <wp:simplePos x="0" y="0"/>
                <wp:positionH relativeFrom="column">
                  <wp:posOffset>926919</wp:posOffset>
                </wp:positionH>
                <wp:positionV relativeFrom="paragraph">
                  <wp:posOffset>4068807</wp:posOffset>
                </wp:positionV>
                <wp:extent cx="2346290" cy="685800"/>
                <wp:effectExtent l="0" t="0" r="16510" b="19050"/>
                <wp:wrapNone/>
                <wp:docPr id="51" name="Rectangle: Rounded Corners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F8FEBA-AB0C-F2D5-5110-E992E5889C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29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315B" w14:textId="77777777" w:rsidR="0094710D" w:rsidRDefault="0094710D" w:rsidP="005725CE">
                            <w:pP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Customer or Reporting Application Middleware</w:t>
                            </w:r>
                          </w:p>
                          <w:p w14:paraId="24B82F06" w14:textId="54B9432A" w:rsidR="009F4CBE" w:rsidRDefault="0094710D" w:rsidP="005725CE">
                            <w:pP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 xml:space="preserve">Transfer data from Historian to Database </w:t>
                            </w:r>
                            <w:r w:rsidR="009F4CB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C705B" id="Rectangle: Rounded Corners 50" o:spid="_x0000_s1027" style="position:absolute;left:0;text-align:left;margin-left:73pt;margin-top:320.4pt;width:184.7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" fillcolor="#4f81bd [3204]" strokecolor="#243f60 [1604]" strokeweight="2pt">
                <v:textbox>
                  <w:txbxContent>
                    <w:p w14:paraId="66C4315B" w14:textId="77777777" w:rsidR="0094710D" w:rsidRDefault="0094710D" w:rsidP="005725CE">
                      <w:pP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Customer or Reporting Application Middleware</w:t>
                      </w:r>
                    </w:p>
                    <w:p w14:paraId="24B82F06" w14:textId="54B9432A" w:rsidR="009F4CBE" w:rsidRDefault="0094710D" w:rsidP="005725CE">
                      <w:pP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 xml:space="preserve">Transfer data from Historian to Database </w:t>
                      </w:r>
                      <w:r w:rsidR="009F4CB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05514C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35028" wp14:editId="2012C1AD">
                <wp:simplePos x="0" y="0"/>
                <wp:positionH relativeFrom="column">
                  <wp:posOffset>3648710</wp:posOffset>
                </wp:positionH>
                <wp:positionV relativeFrom="paragraph">
                  <wp:posOffset>2611755</wp:posOffset>
                </wp:positionV>
                <wp:extent cx="0" cy="346710"/>
                <wp:effectExtent l="76200" t="0" r="76200" b="53340"/>
                <wp:wrapNone/>
                <wp:docPr id="47" name="Straight Arrow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FEDF98-2E09-6730-ED77-62D2DE4DEB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446CB" id="Straight Arrow Connector 46" o:spid="_x0000_s1026" type="#_x0000_t32" style="position:absolute;margin-left:287.3pt;margin-top:205.65pt;width:0;height:2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" strokecolor="#8064a2 [3207]">
                <v:stroke endarrow="block"/>
                <o:lock v:ext="edit" shapetype="f"/>
              </v:shape>
            </w:pict>
          </mc:Fallback>
        </mc:AlternateContent>
      </w:r>
      <w:r w:rsidR="0005514C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0A630" wp14:editId="221F2673">
                <wp:simplePos x="0" y="0"/>
                <wp:positionH relativeFrom="column">
                  <wp:posOffset>1905000</wp:posOffset>
                </wp:positionH>
                <wp:positionV relativeFrom="paragraph">
                  <wp:posOffset>2612334</wp:posOffset>
                </wp:positionV>
                <wp:extent cx="0" cy="346710"/>
                <wp:effectExtent l="76200" t="0" r="76200" b="53340"/>
                <wp:wrapNone/>
                <wp:docPr id="46" name="Straight Arrow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E28ED0-FF25-FE44-6053-4442368E69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6789" id="Straight Arrow Connector 45" o:spid="_x0000_s1026" type="#_x0000_t32" style="position:absolute;margin-left:150pt;margin-top:205.7pt;width:0;height:2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" strokecolor="#8064a2 [3207]">
                <v:stroke endarrow="block"/>
                <o:lock v:ext="edit" shapetype="f"/>
              </v:shape>
            </w:pict>
          </mc:Fallback>
        </mc:AlternateContent>
      </w:r>
      <w:r w:rsidR="000551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414D4A" wp14:editId="6C61B587">
                <wp:simplePos x="0" y="0"/>
                <wp:positionH relativeFrom="column">
                  <wp:posOffset>1096010</wp:posOffset>
                </wp:positionH>
                <wp:positionV relativeFrom="paragraph">
                  <wp:posOffset>5121910</wp:posOffset>
                </wp:positionV>
                <wp:extent cx="2012950" cy="8064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03153" w14:textId="03F99AC4" w:rsidR="0094710D" w:rsidRDefault="0094710D" w:rsidP="0094710D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Customer  Historian</w:t>
                            </w:r>
                          </w:p>
                          <w:p w14:paraId="4887DC87" w14:textId="5CD3A82A" w:rsidR="0094710D" w:rsidRDefault="0094710D" w:rsidP="0094710D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Data Collection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14D4A" id="Rectangle: Rounded Corners 4" o:spid="_x0000_s1028" style="position:absolute;left:0;text-align:left;margin-left:86.3pt;margin-top:403.3pt;width:158.5pt;height:6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" fillcolor="#4f81bd [3204]" strokecolor="#243f60 [1604]" strokeweight="2pt">
                <v:textbox>
                  <w:txbxContent>
                    <w:p w14:paraId="43203153" w14:textId="03F99AC4" w:rsidR="0094710D" w:rsidRDefault="0094710D" w:rsidP="0094710D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Customer  Historian</w:t>
                      </w:r>
                    </w:p>
                    <w:p w14:paraId="4887DC87" w14:textId="5CD3A82A" w:rsidR="0094710D" w:rsidRDefault="0094710D" w:rsidP="0094710D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Data Collection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05514C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E5041" wp14:editId="166174F6">
                <wp:simplePos x="0" y="0"/>
                <wp:positionH relativeFrom="column">
                  <wp:posOffset>2097405</wp:posOffset>
                </wp:positionH>
                <wp:positionV relativeFrom="paragraph">
                  <wp:posOffset>4756841</wp:posOffset>
                </wp:positionV>
                <wp:extent cx="0" cy="346710"/>
                <wp:effectExtent l="76200" t="38100" r="57150" b="15240"/>
                <wp:wrapNone/>
                <wp:docPr id="5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3FC1" id="Straight Arrow Connector 108" o:spid="_x0000_s1026" type="#_x0000_t32" style="position:absolute;margin-left:165.15pt;margin-top:374.55pt;width:0;height:27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" strokecolor="#c00000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9B88C" wp14:editId="3439B67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4997" cy="474134"/>
                <wp:effectExtent l="0" t="0" r="19685" b="21590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79F5C4-44E2-2255-0219-93FDA8636D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97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1A4D" w14:textId="77777777" w:rsidR="009F4CBE" w:rsidRPr="00937AA4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937AA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https://hilmar.elemcointelligence.com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149B88C" id="Rectangle: Rounded Corners 22" o:spid="_x0000_s1027" style="position:absolute;left:0;text-align:left;margin-left:0;margin-top:-.05pt;width:150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" fillcolor="#4f81bd [3204]" strokecolor="#243f60 [1604]" strokeweight="2pt">
                <v:textbox>
                  <w:txbxContent>
                    <w:p w14:paraId="6EC01A4D" w14:textId="77777777" w:rsidR="009F4CBE" w:rsidRPr="00937AA4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 w:rsidRPr="00937AA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https://hilmar.elemcointelligence.com</w:t>
                      </w:r>
                    </w:p>
                  </w:txbxContent>
                </v:textbox>
              </v:roundrect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8CFF7" wp14:editId="43EEF213">
                <wp:simplePos x="0" y="0"/>
                <wp:positionH relativeFrom="column">
                  <wp:posOffset>0</wp:posOffset>
                </wp:positionH>
                <wp:positionV relativeFrom="paragraph">
                  <wp:posOffset>820420</wp:posOffset>
                </wp:positionV>
                <wp:extent cx="5647010" cy="474134"/>
                <wp:effectExtent l="0" t="0" r="11430" b="21590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47C146-7556-7148-535C-E5A80FE695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10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DF97A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AWS Load Balancer https://hilmar.elemcointelligence.com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518CFF7" id="Rectangle: Rounded Corners 25" o:spid="_x0000_s1028" style="position:absolute;left:0;text-align:left;margin-left:0;margin-top:64.6pt;width:444.65pt;height:3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" fillcolor="#4f81bd [3204]" strokecolor="#243f60 [1604]" strokeweight="2pt">
                <v:textbox>
                  <w:txbxContent>
                    <w:p w14:paraId="5ABDF97A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AWS Load Balancer https://hilmar.elemcointelligence.com</w:t>
                      </w:r>
                    </w:p>
                  </w:txbxContent>
                </v:textbox>
              </v:roundrect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99759" wp14:editId="10C00003">
                <wp:simplePos x="0" y="0"/>
                <wp:positionH relativeFrom="column">
                  <wp:posOffset>685800</wp:posOffset>
                </wp:positionH>
                <wp:positionV relativeFrom="paragraph">
                  <wp:posOffset>473075</wp:posOffset>
                </wp:positionV>
                <wp:extent cx="0" cy="347133"/>
                <wp:effectExtent l="76200" t="0" r="76200" b="53340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B37624-63B3-4593-D6AE-619208C144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D6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4pt;margin-top:37.25pt;width:0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D1BED" wp14:editId="47B52CB6">
                <wp:simplePos x="0" y="0"/>
                <wp:positionH relativeFrom="column">
                  <wp:posOffset>4537710</wp:posOffset>
                </wp:positionH>
                <wp:positionV relativeFrom="paragraph">
                  <wp:posOffset>473075</wp:posOffset>
                </wp:positionV>
                <wp:extent cx="0" cy="347133"/>
                <wp:effectExtent l="76200" t="0" r="76200" b="53340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FDC4B-47A1-636A-93E8-682A7DF918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B328" id="Straight Arrow Connector 29" o:spid="_x0000_s1026" type="#_x0000_t32" style="position:absolute;margin-left:357.3pt;margin-top:37.25pt;width:0;height:2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12540" wp14:editId="517EC7A3">
                <wp:simplePos x="0" y="0"/>
                <wp:positionH relativeFrom="column">
                  <wp:posOffset>5041900</wp:posOffset>
                </wp:positionH>
                <wp:positionV relativeFrom="paragraph">
                  <wp:posOffset>511175</wp:posOffset>
                </wp:positionV>
                <wp:extent cx="0" cy="347133"/>
                <wp:effectExtent l="76200" t="38100" r="57150" b="15240"/>
                <wp:wrapNone/>
                <wp:docPr id="35" name="Straight Arrow Connecto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43AE41-FC5E-48A5-3EC2-777FC27EF39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12BC" id="Straight Arrow Connector 34" o:spid="_x0000_s1026" type="#_x0000_t32" style="position:absolute;margin-left:397pt;margin-top:40.25pt;width:0;height:27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DABAF" wp14:editId="12700888">
                <wp:simplePos x="0" y="0"/>
                <wp:positionH relativeFrom="column">
                  <wp:posOffset>1189355</wp:posOffset>
                </wp:positionH>
                <wp:positionV relativeFrom="paragraph">
                  <wp:posOffset>511175</wp:posOffset>
                </wp:positionV>
                <wp:extent cx="0" cy="347133"/>
                <wp:effectExtent l="76200" t="38100" r="57150" b="15240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766176-B588-DEF6-CCB3-A3846CB4DB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DAB2" id="Straight Arrow Connector 35" o:spid="_x0000_s1026" type="#_x0000_t32" style="position:absolute;margin-left:93.65pt;margin-top:40.25pt;width:0;height:27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40678" wp14:editId="08792B39">
                <wp:simplePos x="0" y="0"/>
                <wp:positionH relativeFrom="column">
                  <wp:posOffset>800100</wp:posOffset>
                </wp:positionH>
                <wp:positionV relativeFrom="paragraph">
                  <wp:posOffset>1760220</wp:posOffset>
                </wp:positionV>
                <wp:extent cx="1773226" cy="863611"/>
                <wp:effectExtent l="0" t="0" r="17780" b="12700"/>
                <wp:wrapNone/>
                <wp:docPr id="39" name="Rectangle: Rounded Corners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128273-65EF-0817-E946-8C559D4672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6" cy="8636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8A0C0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Web Server</w:t>
                            </w:r>
                          </w:p>
                          <w:p w14:paraId="5CDBC103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elemcointelligence.com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F040678" id="Rectangle: Rounded Corners 38" o:spid="_x0000_s1029" style="position:absolute;left:0;text-align:left;margin-left:63pt;margin-top:138.6pt;width:139.6pt;height: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" fillcolor="#4f81bd [3204]" strokecolor="#243f60 [1604]" strokeweight="2pt">
                <v:textbox>
                  <w:txbxContent>
                    <w:p w14:paraId="4518A0C0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Web Server</w:t>
                      </w:r>
                    </w:p>
                    <w:p w14:paraId="5CDBC103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elemcointelligence.com</w:t>
                      </w:r>
                    </w:p>
                  </w:txbxContent>
                </v:textbox>
              </v:roundrect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BE67A" wp14:editId="4B4595B6">
                <wp:simplePos x="0" y="0"/>
                <wp:positionH relativeFrom="column">
                  <wp:posOffset>3096260</wp:posOffset>
                </wp:positionH>
                <wp:positionV relativeFrom="paragraph">
                  <wp:posOffset>1760220</wp:posOffset>
                </wp:positionV>
                <wp:extent cx="1773226" cy="863611"/>
                <wp:effectExtent l="0" t="0" r="17780" b="12700"/>
                <wp:wrapNone/>
                <wp:docPr id="40" name="Rectangle: Rounded Corners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9D5102-A1A3-6A14-6C24-9BD07A8BC6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6" cy="8636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87311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Web Server</w:t>
                            </w:r>
                          </w:p>
                          <w:p w14:paraId="0EB3515C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elemcointelligence.com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B7BE67A" id="Rectangle: Rounded Corners 39" o:spid="_x0000_s1030" style="position:absolute;left:0;text-align:left;margin-left:243.8pt;margin-top:138.6pt;width:139.6pt;height:6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" fillcolor="#4f81bd [3204]" strokecolor="#243f60 [1604]" strokeweight="2pt">
                <v:textbox>
                  <w:txbxContent>
                    <w:p w14:paraId="75887311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Web Server</w:t>
                      </w:r>
                    </w:p>
                    <w:p w14:paraId="0EB3515C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elemcointelligence.com</w:t>
                      </w:r>
                    </w:p>
                  </w:txbxContent>
                </v:textbox>
              </v:roundrect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D3438" wp14:editId="0F191EAA">
                <wp:simplePos x="0" y="0"/>
                <wp:positionH relativeFrom="column">
                  <wp:posOffset>1709420</wp:posOffset>
                </wp:positionH>
                <wp:positionV relativeFrom="paragraph">
                  <wp:posOffset>2995930</wp:posOffset>
                </wp:positionV>
                <wp:extent cx="2569476" cy="685816"/>
                <wp:effectExtent l="0" t="0" r="21590" b="19050"/>
                <wp:wrapNone/>
                <wp:docPr id="41" name="Rectangle: Rounded Corners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E4B19D-4D8C-83E1-E9C8-E0EFAA1D0B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476" cy="6858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4E568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Database Server</w:t>
                            </w:r>
                          </w:p>
                          <w:p w14:paraId="3E2175FD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elemcointelligence.com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78D3438" id="Rectangle: Rounded Corners 40" o:spid="_x0000_s1031" style="position:absolute;left:0;text-align:left;margin-left:134.6pt;margin-top:235.9pt;width:202.3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" fillcolor="#4f81bd [3204]" strokecolor="#243f60 [1604]" strokeweight="2pt">
                <v:textbox>
                  <w:txbxContent>
                    <w:p w14:paraId="1044E568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Database Server</w:t>
                      </w:r>
                    </w:p>
                    <w:p w14:paraId="3E2175FD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elemcointelligence.com</w:t>
                      </w:r>
                    </w:p>
                  </w:txbxContent>
                </v:textbox>
              </v:roundrect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A1CD3" wp14:editId="6BF0A5EA">
                <wp:simplePos x="0" y="0"/>
                <wp:positionH relativeFrom="column">
                  <wp:posOffset>1543050</wp:posOffset>
                </wp:positionH>
                <wp:positionV relativeFrom="paragraph">
                  <wp:posOffset>1353820</wp:posOffset>
                </wp:positionV>
                <wp:extent cx="0" cy="347133"/>
                <wp:effectExtent l="76200" t="0" r="76200" b="53340"/>
                <wp:wrapNone/>
                <wp:docPr id="42" name="Straight Arrow Connector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80E6BC-3269-3596-DD97-BFCC089BEB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D2F83" id="Straight Arrow Connector 41" o:spid="_x0000_s1026" type="#_x0000_t32" style="position:absolute;margin-left:121.5pt;margin-top:106.6pt;width:0;height:2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" strokecolor="#8064a2 [3207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9E4FE" wp14:editId="1E7295CE">
                <wp:simplePos x="0" y="0"/>
                <wp:positionH relativeFrom="column">
                  <wp:posOffset>3778250</wp:posOffset>
                </wp:positionH>
                <wp:positionV relativeFrom="paragraph">
                  <wp:posOffset>1353820</wp:posOffset>
                </wp:positionV>
                <wp:extent cx="0" cy="347133"/>
                <wp:effectExtent l="76200" t="0" r="76200" b="53340"/>
                <wp:wrapNone/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786BA3-3C1E-4567-1970-C259D087B16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13CA" id="Straight Arrow Connector 42" o:spid="_x0000_s1026" type="#_x0000_t32" style="position:absolute;margin-left:297.5pt;margin-top:106.6pt;width:0;height:2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" strokecolor="#8064a2 [3207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E9B5C9" wp14:editId="1CEFB178">
                <wp:simplePos x="0" y="0"/>
                <wp:positionH relativeFrom="column">
                  <wp:posOffset>4019550</wp:posOffset>
                </wp:positionH>
                <wp:positionV relativeFrom="paragraph">
                  <wp:posOffset>1391920</wp:posOffset>
                </wp:positionV>
                <wp:extent cx="0" cy="347133"/>
                <wp:effectExtent l="76200" t="38100" r="57150" b="15240"/>
                <wp:wrapNone/>
                <wp:docPr id="44" name="Straight Arrow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6988CE-B61E-C283-C028-96FF0C1059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CFC3" id="Straight Arrow Connector 43" o:spid="_x0000_s1026" type="#_x0000_t32" style="position:absolute;margin-left:316.5pt;margin-top:109.6pt;width:0;height:27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" strokecolor="#8064a2 [3207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80D14" wp14:editId="32B3CCE3">
                <wp:simplePos x="0" y="0"/>
                <wp:positionH relativeFrom="column">
                  <wp:posOffset>1784350</wp:posOffset>
                </wp:positionH>
                <wp:positionV relativeFrom="paragraph">
                  <wp:posOffset>1391920</wp:posOffset>
                </wp:positionV>
                <wp:extent cx="0" cy="347133"/>
                <wp:effectExtent l="76200" t="38100" r="57150" b="15240"/>
                <wp:wrapNone/>
                <wp:docPr id="45" name="Straight Arrow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F8381B-0C95-AAE2-536A-871F7166A5A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AC2A" id="Straight Arrow Connector 44" o:spid="_x0000_s1026" type="#_x0000_t32" style="position:absolute;margin-left:140.5pt;margin-top:109.6pt;width:0;height:27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" strokecolor="#8064a2 [3207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9A912" wp14:editId="7E77BE6C">
                <wp:simplePos x="0" y="0"/>
                <wp:positionH relativeFrom="column">
                  <wp:posOffset>3890010</wp:posOffset>
                </wp:positionH>
                <wp:positionV relativeFrom="paragraph">
                  <wp:posOffset>2636520</wp:posOffset>
                </wp:positionV>
                <wp:extent cx="0" cy="347133"/>
                <wp:effectExtent l="76200" t="38100" r="57150" b="15240"/>
                <wp:wrapNone/>
                <wp:docPr id="48" name="Straight Arrow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9ECEC-C8F6-4C48-64F5-4887FFB6D2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A0D0" id="Straight Arrow Connector 47" o:spid="_x0000_s1026" type="#_x0000_t32" style="position:absolute;margin-left:306.3pt;margin-top:207.6pt;width:0;height:27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" strokecolor="#8064a2 [3207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13FDA" wp14:editId="3875BDD1">
                <wp:simplePos x="0" y="0"/>
                <wp:positionH relativeFrom="column">
                  <wp:posOffset>2146300</wp:posOffset>
                </wp:positionH>
                <wp:positionV relativeFrom="paragraph">
                  <wp:posOffset>2636520</wp:posOffset>
                </wp:positionV>
                <wp:extent cx="0" cy="347133"/>
                <wp:effectExtent l="76200" t="38100" r="57150" b="15240"/>
                <wp:wrapNone/>
                <wp:docPr id="49" name="Straight Arrow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BE33A2-5056-E9AB-EEEB-62AD5944E7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AFE3" id="Straight Arrow Connector 48" o:spid="_x0000_s1026" type="#_x0000_t32" style="position:absolute;margin-left:169pt;margin-top:207.6pt;width:0;height:27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" strokecolor="#8064a2 [3207]">
                <v:stroke endarrow="block"/>
                <o:lock v:ext="edit" shapetype="f"/>
              </v:shape>
            </w:pict>
          </mc:Fallback>
        </mc:AlternateContent>
      </w:r>
      <w:r w:rsidR="009F4CBE" w:rsidRPr="009F4C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D1B8B" wp14:editId="438B0653">
                <wp:simplePos x="0" y="0"/>
                <wp:positionH relativeFrom="column">
                  <wp:posOffset>3716020</wp:posOffset>
                </wp:positionH>
                <wp:positionV relativeFrom="paragraph">
                  <wp:posOffset>-635</wp:posOffset>
                </wp:positionV>
                <wp:extent cx="1904997" cy="474134"/>
                <wp:effectExtent l="0" t="0" r="19685" b="21590"/>
                <wp:wrapNone/>
                <wp:docPr id="108" name="Rectangle: Rounded Corners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00C44C-697F-18D8-77EC-EACAC5BE3E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97" cy="474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B0ED" w14:textId="77777777" w:rsidR="009F4CBE" w:rsidRDefault="009F4CBE" w:rsidP="009F4CBE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16"/>
                              </w:rPr>
                              <w:t>https://hilmar.elemcointelligence.com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5ED1B8B" id="Rectangle: Rounded Corners 107" o:spid="_x0000_s1034" style="position:absolute;left:0;text-align:left;margin-left:292.6pt;margin-top:-.05pt;width:150pt;height:3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" fillcolor="#4f81bd [3204]" strokecolor="#243f60 [1604]" strokeweight="2pt">
                <v:textbox>
                  <w:txbxContent>
                    <w:p w14:paraId="48F0B0ED" w14:textId="77777777" w:rsidR="009F4CBE" w:rsidRDefault="009F4CBE" w:rsidP="009F4CBE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16"/>
                        </w:rPr>
                        <w:t>https://hilmar.elemcointelligence.com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F4CB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08" w:bottom="1440" w:left="1008" w:header="432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AE8F" w14:textId="77777777" w:rsidR="00935B11" w:rsidRDefault="00935B11">
      <w:r>
        <w:separator/>
      </w:r>
    </w:p>
  </w:endnote>
  <w:endnote w:type="continuationSeparator" w:id="0">
    <w:p w14:paraId="2FDF0EF2" w14:textId="77777777" w:rsidR="00935B11" w:rsidRDefault="00935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sdemona">
    <w:altName w:val="Calibri"/>
    <w:charset w:val="00"/>
    <w:family w:val="decorative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33C6" w14:textId="77777777" w:rsidR="00322E2E" w:rsidRDefault="00F55B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E11012" w14:textId="77777777" w:rsidR="00322E2E" w:rsidRDefault="00322E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37BD" w14:textId="7EF46960" w:rsidR="00322E2E" w:rsidRDefault="00F55B36">
    <w:pPr>
      <w:pStyle w:val="Footer"/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SYMBOL 227 \f "Symbol"</w:instrText>
    </w:r>
    <w:r>
      <w:rPr>
        <w:sz w:val="20"/>
      </w:rPr>
      <w:fldChar w:fldCharType="end"/>
    </w:r>
    <w:r>
      <w:rPr>
        <w:sz w:val="20"/>
      </w:rPr>
      <w:t xml:space="preserve"> Copyright Elemco Software Integration Group Ltd. </w:t>
    </w:r>
    <w:r>
      <w:rPr>
        <w:smallCaps/>
        <w:sz w:val="20"/>
      </w:rPr>
      <w:fldChar w:fldCharType="begin"/>
    </w:r>
    <w:r>
      <w:rPr>
        <w:smallCaps/>
        <w:sz w:val="20"/>
      </w:rPr>
      <w:instrText xml:space="preserve"> DATE  \* MERGEFORMAT </w:instrText>
    </w:r>
    <w:r>
      <w:rPr>
        <w:smallCaps/>
        <w:sz w:val="20"/>
      </w:rPr>
      <w:fldChar w:fldCharType="separate"/>
    </w:r>
    <w:r w:rsidR="00020A36">
      <w:rPr>
        <w:smallCaps/>
        <w:noProof/>
        <w:sz w:val="20"/>
      </w:rPr>
      <w:t>9/19/2022</w:t>
    </w:r>
    <w:r>
      <w:rPr>
        <w:smallCaps/>
        <w:sz w:val="20"/>
      </w:rPr>
      <w:fldChar w:fldCharType="end"/>
    </w:r>
    <w:r>
      <w:rPr>
        <w:sz w:val="20"/>
      </w:rPr>
      <w:t>.  All rights reserved.</w:t>
    </w:r>
  </w:p>
  <w:p w14:paraId="1E092C60" w14:textId="77777777" w:rsidR="00322E2E" w:rsidRDefault="00F55B36">
    <w:pPr>
      <w:pStyle w:val="Footer"/>
      <w:ind w:right="360"/>
      <w:jc w:val="center"/>
    </w:pPr>
    <w:r>
      <w:rPr>
        <w:sz w:val="2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6B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4254" w14:textId="77777777" w:rsidR="00322E2E" w:rsidRDefault="00F55B36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B436" w14:textId="77777777" w:rsidR="00935B11" w:rsidRDefault="00935B11">
      <w:r>
        <w:separator/>
      </w:r>
    </w:p>
  </w:footnote>
  <w:footnote w:type="continuationSeparator" w:id="0">
    <w:p w14:paraId="2C7FD292" w14:textId="77777777" w:rsidR="00935B11" w:rsidRDefault="00935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64DB" w14:textId="77777777" w:rsidR="00322E2E" w:rsidRPr="00C338AA" w:rsidRDefault="00F55B36">
    <w:pPr>
      <w:jc w:val="left"/>
      <w:rPr>
        <w:b/>
        <w:i/>
        <w:spacing w:val="54"/>
        <w:sz w:val="40"/>
        <w:szCs w:val="40"/>
      </w:rPr>
    </w:pPr>
    <w:r w:rsidRPr="00C338AA">
      <w:rPr>
        <w:rFonts w:ascii="Desdemona" w:hAnsi="Desdemona"/>
        <w:b/>
        <w:i/>
        <w:caps/>
        <w:spacing w:val="54"/>
        <w:sz w:val="40"/>
        <w:szCs w:val="40"/>
      </w:rPr>
      <w:t>E</w:t>
    </w:r>
    <w:r w:rsidRPr="00C338AA">
      <w:rPr>
        <w:rFonts w:ascii="Desdemona" w:hAnsi="Desdemona"/>
        <w:b/>
        <w:i/>
        <w:smallCaps/>
        <w:spacing w:val="54"/>
        <w:sz w:val="40"/>
        <w:szCs w:val="40"/>
      </w:rPr>
      <w:t xml:space="preserve">lemco </w:t>
    </w:r>
    <w:r w:rsidRPr="00C338AA">
      <w:rPr>
        <w:rFonts w:ascii="Desdemona" w:hAnsi="Desdemona"/>
        <w:b/>
        <w:i/>
        <w:caps/>
        <w:spacing w:val="54"/>
        <w:sz w:val="40"/>
        <w:szCs w:val="40"/>
      </w:rPr>
      <w:t>S</w:t>
    </w:r>
    <w:r w:rsidRPr="00C338AA">
      <w:rPr>
        <w:rFonts w:ascii="Desdemona" w:hAnsi="Desdemona"/>
        <w:b/>
        <w:i/>
        <w:smallCaps/>
        <w:spacing w:val="54"/>
        <w:sz w:val="40"/>
        <w:szCs w:val="40"/>
      </w:rPr>
      <w:t>oftware</w:t>
    </w:r>
    <w:r w:rsidRPr="00C338AA">
      <w:rPr>
        <w:rFonts w:ascii="Desdemona" w:hAnsi="Desdemona"/>
        <w:b/>
        <w:i/>
        <w:caps/>
        <w:spacing w:val="54"/>
        <w:sz w:val="40"/>
        <w:szCs w:val="40"/>
      </w:rPr>
      <w:t xml:space="preserve"> I</w:t>
    </w:r>
    <w:r w:rsidRPr="00C338AA">
      <w:rPr>
        <w:rFonts w:ascii="Desdemona" w:hAnsi="Desdemona"/>
        <w:b/>
        <w:i/>
        <w:smallCaps/>
        <w:spacing w:val="54"/>
        <w:sz w:val="40"/>
        <w:szCs w:val="40"/>
      </w:rPr>
      <w:t>ntegration</w:t>
    </w:r>
    <w:r w:rsidRPr="00C338AA">
      <w:rPr>
        <w:rFonts w:ascii="Desdemona" w:hAnsi="Desdemona"/>
        <w:b/>
        <w:i/>
        <w:caps/>
        <w:spacing w:val="54"/>
        <w:sz w:val="40"/>
        <w:szCs w:val="40"/>
      </w:rPr>
      <w:t xml:space="preserve"> G</w:t>
    </w:r>
    <w:r w:rsidRPr="00C338AA">
      <w:rPr>
        <w:rFonts w:ascii="Desdemona" w:hAnsi="Desdemona"/>
        <w:b/>
        <w:i/>
        <w:smallCaps/>
        <w:spacing w:val="54"/>
        <w:sz w:val="40"/>
        <w:szCs w:val="40"/>
      </w:rPr>
      <w:t xml:space="preserve">roup </w:t>
    </w:r>
    <w:r w:rsidRPr="00C338AA">
      <w:rPr>
        <w:rFonts w:ascii="Desdemona" w:hAnsi="Desdemona"/>
        <w:b/>
        <w:i/>
        <w:caps/>
        <w:spacing w:val="54"/>
        <w:sz w:val="40"/>
        <w:szCs w:val="40"/>
      </w:rPr>
      <w:t>ltd.</w:t>
    </w:r>
  </w:p>
  <w:p w14:paraId="52701786" w14:textId="77777777" w:rsidR="00322E2E" w:rsidRDefault="00BE01FF">
    <w:pPr>
      <w:jc w:val="left"/>
      <w:rPr>
        <w:sz w:val="20"/>
      </w:rPr>
    </w:pPr>
    <w:r>
      <w:rPr>
        <w:sz w:val="20"/>
      </w:rPr>
      <w:t xml:space="preserve">PO Box 1059 </w:t>
    </w:r>
    <w:r w:rsidR="00F55B36">
      <w:rPr>
        <w:sz w:val="20"/>
      </w:rPr>
      <w:t>Central Islip, New York 11722       Phone: (631) 234-3099   Fax: (631) 234-7015</w:t>
    </w:r>
  </w:p>
  <w:p w14:paraId="31435429" w14:textId="77777777" w:rsidR="00322E2E" w:rsidRDefault="00C338AA">
    <w:pPr>
      <w:jc w:val="left"/>
    </w:pPr>
    <w:r>
      <w:rPr>
        <w:noProof/>
      </w:rPr>
      <w:drawing>
        <wp:inline distT="0" distB="0" distL="0" distR="0" wp14:anchorId="4782CDD6" wp14:editId="001F6B2E">
          <wp:extent cx="6019800" cy="127000"/>
          <wp:effectExtent l="0" t="0" r="0" b="635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0" cy="12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6B91" w14:textId="77777777" w:rsidR="00322E2E" w:rsidRDefault="00F55B36">
    <w:pPr>
      <w:jc w:val="left"/>
      <w:rPr>
        <w:b/>
        <w:i/>
        <w:spacing w:val="50"/>
        <w:sz w:val="36"/>
      </w:rPr>
    </w:pPr>
    <w:r>
      <w:rPr>
        <w:rFonts w:ascii="Desdemona" w:hAnsi="Desdemona"/>
        <w:b/>
        <w:i/>
        <w:caps/>
        <w:spacing w:val="50"/>
        <w:sz w:val="52"/>
      </w:rPr>
      <w:t>E</w:t>
    </w:r>
    <w:r>
      <w:rPr>
        <w:rFonts w:ascii="Desdemona" w:hAnsi="Desdemona"/>
        <w:b/>
        <w:i/>
        <w:smallCaps/>
        <w:spacing w:val="50"/>
        <w:sz w:val="52"/>
      </w:rPr>
      <w:t xml:space="preserve">lemco </w:t>
    </w:r>
    <w:r>
      <w:rPr>
        <w:rFonts w:ascii="Desdemona" w:hAnsi="Desdemona"/>
        <w:b/>
        <w:i/>
        <w:caps/>
        <w:spacing w:val="50"/>
        <w:sz w:val="52"/>
      </w:rPr>
      <w:t>S</w:t>
    </w:r>
    <w:r>
      <w:rPr>
        <w:rFonts w:ascii="Desdemona" w:hAnsi="Desdemona"/>
        <w:b/>
        <w:i/>
        <w:smallCaps/>
        <w:spacing w:val="50"/>
        <w:sz w:val="52"/>
      </w:rPr>
      <w:t>oftware</w:t>
    </w:r>
    <w:r>
      <w:rPr>
        <w:rFonts w:ascii="Desdemona" w:hAnsi="Desdemona"/>
        <w:b/>
        <w:i/>
        <w:caps/>
        <w:spacing w:val="50"/>
        <w:sz w:val="52"/>
      </w:rPr>
      <w:t xml:space="preserve"> I</w:t>
    </w:r>
    <w:r>
      <w:rPr>
        <w:rFonts w:ascii="Desdemona" w:hAnsi="Desdemona"/>
        <w:b/>
        <w:i/>
        <w:smallCaps/>
        <w:spacing w:val="50"/>
        <w:sz w:val="52"/>
      </w:rPr>
      <w:t>ntegration</w:t>
    </w:r>
    <w:r>
      <w:rPr>
        <w:rFonts w:ascii="Desdemona" w:hAnsi="Desdemona"/>
        <w:b/>
        <w:i/>
        <w:caps/>
        <w:spacing w:val="50"/>
        <w:sz w:val="52"/>
      </w:rPr>
      <w:t xml:space="preserve"> G</w:t>
    </w:r>
    <w:r>
      <w:rPr>
        <w:rFonts w:ascii="Desdemona" w:hAnsi="Desdemona"/>
        <w:b/>
        <w:i/>
        <w:smallCaps/>
        <w:spacing w:val="50"/>
        <w:sz w:val="52"/>
      </w:rPr>
      <w:t>roup</w:t>
    </w:r>
    <w:r>
      <w:rPr>
        <w:rFonts w:ascii="Desdemona" w:hAnsi="Desdemona"/>
        <w:b/>
        <w:i/>
        <w:smallCaps/>
        <w:spacing w:val="50"/>
        <w:sz w:val="48"/>
      </w:rPr>
      <w:t xml:space="preserve"> </w:t>
    </w:r>
    <w:r>
      <w:rPr>
        <w:rFonts w:ascii="Desdemona" w:hAnsi="Desdemona"/>
        <w:b/>
        <w:i/>
        <w:caps/>
        <w:spacing w:val="50"/>
        <w:sz w:val="48"/>
      </w:rPr>
      <w:t>ltd</w:t>
    </w:r>
    <w:r>
      <w:rPr>
        <w:rFonts w:ascii="Desdemona" w:hAnsi="Desdemona"/>
        <w:b/>
        <w:i/>
        <w:caps/>
        <w:spacing w:val="50"/>
        <w:sz w:val="36"/>
      </w:rPr>
      <w:t>.</w:t>
    </w:r>
  </w:p>
  <w:p w14:paraId="36885AB7" w14:textId="77777777" w:rsidR="00322E2E" w:rsidRDefault="00F55B36">
    <w:pPr>
      <w:jc w:val="left"/>
      <w:rPr>
        <w:spacing w:val="10"/>
        <w:sz w:val="20"/>
      </w:rPr>
    </w:pPr>
    <w:r>
      <w:rPr>
        <w:spacing w:val="10"/>
        <w:sz w:val="20"/>
      </w:rPr>
      <w:t>PO Box 1059  Central Islip, New York 11722       Phone: (516) 277-0777   Fax: (516) 277-0792</w:t>
    </w:r>
  </w:p>
  <w:p w14:paraId="280CEB6F" w14:textId="77777777" w:rsidR="00322E2E" w:rsidRDefault="00C338AA">
    <w:pPr>
      <w:jc w:val="left"/>
      <w:rPr>
        <w:position w:val="6"/>
      </w:rPr>
    </w:pPr>
    <w:r>
      <w:rPr>
        <w:noProof/>
        <w:position w:val="6"/>
      </w:rPr>
      <w:drawing>
        <wp:inline distT="0" distB="0" distL="0" distR="0" wp14:anchorId="505F6E6B" wp14:editId="781BED3D">
          <wp:extent cx="6502400" cy="1143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B0C9B5" w14:textId="77777777" w:rsidR="00322E2E" w:rsidRDefault="00322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81E"/>
    <w:multiLevelType w:val="hybridMultilevel"/>
    <w:tmpl w:val="D248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50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activeWritingStyle w:appName="MSWord" w:lang="en-US" w:vendorID="8" w:dllVersion="513" w:checkStyle="1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1"/>
    <w:rsid w:val="00016C85"/>
    <w:rsid w:val="00020A36"/>
    <w:rsid w:val="00033F77"/>
    <w:rsid w:val="000515DC"/>
    <w:rsid w:val="0005514C"/>
    <w:rsid w:val="000B1CC8"/>
    <w:rsid w:val="00103B64"/>
    <w:rsid w:val="0015157E"/>
    <w:rsid w:val="0015475A"/>
    <w:rsid w:val="00163FAB"/>
    <w:rsid w:val="0017570C"/>
    <w:rsid w:val="00195BD4"/>
    <w:rsid w:val="001A1698"/>
    <w:rsid w:val="001A6BDE"/>
    <w:rsid w:val="001B3AD9"/>
    <w:rsid w:val="001C7C33"/>
    <w:rsid w:val="00253AEC"/>
    <w:rsid w:val="002A4E47"/>
    <w:rsid w:val="002E0E74"/>
    <w:rsid w:val="002F4C1D"/>
    <w:rsid w:val="00313765"/>
    <w:rsid w:val="00322E2E"/>
    <w:rsid w:val="003C1613"/>
    <w:rsid w:val="003D3FE4"/>
    <w:rsid w:val="00426C40"/>
    <w:rsid w:val="00431886"/>
    <w:rsid w:val="00443650"/>
    <w:rsid w:val="0046174A"/>
    <w:rsid w:val="0048708D"/>
    <w:rsid w:val="00491B56"/>
    <w:rsid w:val="004F3517"/>
    <w:rsid w:val="00532AFC"/>
    <w:rsid w:val="00570C92"/>
    <w:rsid w:val="005725CE"/>
    <w:rsid w:val="0059464B"/>
    <w:rsid w:val="005D7844"/>
    <w:rsid w:val="006004FE"/>
    <w:rsid w:val="006110A9"/>
    <w:rsid w:val="00636F1F"/>
    <w:rsid w:val="00662FAC"/>
    <w:rsid w:val="00691139"/>
    <w:rsid w:val="00693684"/>
    <w:rsid w:val="006B497D"/>
    <w:rsid w:val="006E051C"/>
    <w:rsid w:val="006F5073"/>
    <w:rsid w:val="007A4D97"/>
    <w:rsid w:val="007E4A19"/>
    <w:rsid w:val="007F32E6"/>
    <w:rsid w:val="00821F5B"/>
    <w:rsid w:val="008501FA"/>
    <w:rsid w:val="00854699"/>
    <w:rsid w:val="008604CD"/>
    <w:rsid w:val="00896900"/>
    <w:rsid w:val="008B33A6"/>
    <w:rsid w:val="008B493B"/>
    <w:rsid w:val="008D6E88"/>
    <w:rsid w:val="008E3E15"/>
    <w:rsid w:val="00914E77"/>
    <w:rsid w:val="009261DE"/>
    <w:rsid w:val="00935B11"/>
    <w:rsid w:val="009361C9"/>
    <w:rsid w:val="00937AA4"/>
    <w:rsid w:val="0094710D"/>
    <w:rsid w:val="0097508B"/>
    <w:rsid w:val="009B4FAD"/>
    <w:rsid w:val="009F4CBE"/>
    <w:rsid w:val="00A04B58"/>
    <w:rsid w:val="00A24885"/>
    <w:rsid w:val="00A56FDA"/>
    <w:rsid w:val="00AC1E38"/>
    <w:rsid w:val="00AC2D68"/>
    <w:rsid w:val="00AD33EA"/>
    <w:rsid w:val="00AE7234"/>
    <w:rsid w:val="00AF225C"/>
    <w:rsid w:val="00B16C2D"/>
    <w:rsid w:val="00B1752C"/>
    <w:rsid w:val="00BA2E9A"/>
    <w:rsid w:val="00BB3F2A"/>
    <w:rsid w:val="00BE01FF"/>
    <w:rsid w:val="00C06696"/>
    <w:rsid w:val="00C338AA"/>
    <w:rsid w:val="00C57483"/>
    <w:rsid w:val="00C63138"/>
    <w:rsid w:val="00C739CB"/>
    <w:rsid w:val="00CC3E5A"/>
    <w:rsid w:val="00CE719F"/>
    <w:rsid w:val="00D332F8"/>
    <w:rsid w:val="00D61D79"/>
    <w:rsid w:val="00D62B8D"/>
    <w:rsid w:val="00DA5460"/>
    <w:rsid w:val="00DB2A2B"/>
    <w:rsid w:val="00DB30CB"/>
    <w:rsid w:val="00DB7293"/>
    <w:rsid w:val="00DD4680"/>
    <w:rsid w:val="00DD53F1"/>
    <w:rsid w:val="00E077B9"/>
    <w:rsid w:val="00E1224A"/>
    <w:rsid w:val="00E15EA5"/>
    <w:rsid w:val="00E373A1"/>
    <w:rsid w:val="00E56164"/>
    <w:rsid w:val="00E63050"/>
    <w:rsid w:val="00E91766"/>
    <w:rsid w:val="00E91EF5"/>
    <w:rsid w:val="00EC44CF"/>
    <w:rsid w:val="00F01CCB"/>
    <w:rsid w:val="00F55B36"/>
    <w:rsid w:val="00F619E9"/>
    <w:rsid w:val="00F77227"/>
    <w:rsid w:val="00F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F4EFB"/>
  <w15:docId w15:val="{29E11344-70A4-45E9-98A9-A50A38E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pPr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jc w:val="left"/>
    </w:pPr>
    <w:rPr>
      <w:smallCaps/>
      <w:sz w:val="20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  <w:jc w:val="left"/>
    </w:pPr>
    <w:rPr>
      <w:b/>
      <w:caps/>
      <w:sz w:val="20"/>
    </w:rPr>
  </w:style>
  <w:style w:type="paragraph" w:styleId="Index7">
    <w:name w:val="index 7"/>
    <w:basedOn w:val="Normal"/>
    <w:next w:val="Normal"/>
    <w:semiHidden/>
    <w:pPr>
      <w:tabs>
        <w:tab w:val="right" w:pos="3960"/>
      </w:tabs>
      <w:ind w:left="1680" w:hanging="240"/>
      <w:jc w:val="left"/>
    </w:pPr>
    <w:rPr>
      <w:sz w:val="18"/>
    </w:rPr>
  </w:style>
  <w:style w:type="paragraph" w:styleId="Index6">
    <w:name w:val="index 6"/>
    <w:basedOn w:val="Normal"/>
    <w:next w:val="Normal"/>
    <w:semiHidden/>
    <w:pPr>
      <w:tabs>
        <w:tab w:val="right" w:pos="3960"/>
      </w:tabs>
      <w:ind w:left="1440" w:hanging="240"/>
      <w:jc w:val="left"/>
    </w:pPr>
    <w:rPr>
      <w:sz w:val="18"/>
    </w:rPr>
  </w:style>
  <w:style w:type="paragraph" w:styleId="Index5">
    <w:name w:val="index 5"/>
    <w:basedOn w:val="Normal"/>
    <w:next w:val="Normal"/>
    <w:semiHidden/>
    <w:pPr>
      <w:tabs>
        <w:tab w:val="right" w:pos="3960"/>
      </w:tabs>
      <w:ind w:left="1200" w:hanging="240"/>
      <w:jc w:val="left"/>
    </w:pPr>
    <w:rPr>
      <w:sz w:val="18"/>
    </w:rPr>
  </w:style>
  <w:style w:type="paragraph" w:styleId="Index4">
    <w:name w:val="index 4"/>
    <w:basedOn w:val="Normal"/>
    <w:next w:val="Normal"/>
    <w:semiHidden/>
    <w:pPr>
      <w:tabs>
        <w:tab w:val="right" w:pos="3960"/>
      </w:tabs>
      <w:ind w:left="960" w:hanging="240"/>
      <w:jc w:val="left"/>
    </w:pPr>
    <w:rPr>
      <w:sz w:val="18"/>
    </w:rPr>
  </w:style>
  <w:style w:type="paragraph" w:styleId="Index3">
    <w:name w:val="index 3"/>
    <w:basedOn w:val="Normal"/>
    <w:next w:val="Normal"/>
    <w:semiHidden/>
    <w:pPr>
      <w:tabs>
        <w:tab w:val="right" w:pos="3960"/>
      </w:tabs>
      <w:ind w:left="720" w:hanging="240"/>
      <w:jc w:val="left"/>
    </w:pPr>
    <w:rPr>
      <w:sz w:val="18"/>
    </w:rPr>
  </w:style>
  <w:style w:type="paragraph" w:styleId="Index2">
    <w:name w:val="index 2"/>
    <w:basedOn w:val="Normal"/>
    <w:next w:val="Normal"/>
    <w:semiHidden/>
    <w:pPr>
      <w:tabs>
        <w:tab w:val="right" w:pos="3960"/>
      </w:tabs>
      <w:ind w:left="480" w:hanging="240"/>
      <w:jc w:val="left"/>
    </w:pPr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pos="3960"/>
      </w:tabs>
      <w:ind w:left="240" w:hanging="240"/>
      <w:jc w:val="left"/>
    </w:pPr>
    <w:rPr>
      <w:sz w:val="18"/>
    </w:rPr>
  </w:style>
  <w:style w:type="character" w:styleId="LineNumber">
    <w:name w:val="line number"/>
    <w:basedOn w:val="DefaultParagraphFont"/>
    <w:semiHidden/>
  </w:style>
  <w:style w:type="paragraph" w:styleId="IndexHeading">
    <w:name w:val="index heading"/>
    <w:basedOn w:val="Normal"/>
    <w:next w:val="Index1"/>
    <w:semiHidden/>
    <w:pPr>
      <w:spacing w:before="240" w:after="120"/>
      <w:jc w:val="center"/>
    </w:pPr>
    <w:rPr>
      <w:b/>
      <w:sz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4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8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72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96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00"/>
      <w:jc w:val="left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4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80"/>
      <w:jc w:val="left"/>
    </w:pPr>
    <w:rPr>
      <w:sz w:val="18"/>
    </w:rPr>
  </w:style>
  <w:style w:type="paragraph" w:styleId="Index8">
    <w:name w:val="index 8"/>
    <w:basedOn w:val="Normal"/>
    <w:next w:val="Normal"/>
    <w:semiHidden/>
    <w:pPr>
      <w:tabs>
        <w:tab w:val="right" w:pos="3960"/>
      </w:tabs>
      <w:ind w:left="1920" w:hanging="240"/>
      <w:jc w:val="left"/>
    </w:pPr>
    <w:rPr>
      <w:sz w:val="18"/>
    </w:rPr>
  </w:style>
  <w:style w:type="paragraph" w:styleId="Index9">
    <w:name w:val="index 9"/>
    <w:basedOn w:val="Normal"/>
    <w:next w:val="Normal"/>
    <w:semiHidden/>
    <w:pPr>
      <w:tabs>
        <w:tab w:val="right" w:pos="3960"/>
      </w:tabs>
      <w:ind w:left="2160" w:hanging="240"/>
      <w:jc w:val="left"/>
    </w:pPr>
    <w:rPr>
      <w:sz w:val="18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33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4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jr\OneDrive\Documents\Custom%20Office%20Templates\Esigl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Esigltr.dotx</Template>
  <TotalTime>229</TotalTime>
  <Pages>2</Pages>
  <Words>386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ELEMCO SOFTWARE INTEGRATION GROUP LTD</vt:lpstr>
    </vt:vector>
  </TitlesOfParts>
  <Company>Elemco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ELEMCO SOFTWARE INTEGRATION GROUP LTD</dc:title>
  <dc:creator>Raymond Allen</dc:creator>
  <cp:lastModifiedBy>Martin Fastag</cp:lastModifiedBy>
  <cp:revision>34</cp:revision>
  <cp:lastPrinted>1996-08-29T12:52:00Z</cp:lastPrinted>
  <dcterms:created xsi:type="dcterms:W3CDTF">2022-08-18T13:45:00Z</dcterms:created>
  <dcterms:modified xsi:type="dcterms:W3CDTF">2022-09-19T13:39:00Z</dcterms:modified>
</cp:coreProperties>
</file>